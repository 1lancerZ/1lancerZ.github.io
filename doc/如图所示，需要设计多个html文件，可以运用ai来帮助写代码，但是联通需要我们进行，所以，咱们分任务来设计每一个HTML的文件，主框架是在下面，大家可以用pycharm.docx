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00ADB">
      <w:pPr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drawing>
          <wp:inline distT="0" distB="0" distL="114300" distR="114300">
            <wp:extent cx="5267325" cy="21475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552B9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如图所示，需要设计多个html文件，可以运用ai来帮助写代码，但是联通需要我们进行，所以，咱们分任务来设计每一个HTML的文件，主框架是在下面，大家可以用pycharm</w:t>
      </w:r>
    </w:p>
    <w:p w14:paraId="4B730AF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进行运行打开看看，如果有不足的地方，请大家指出，我用ai设计好了第一个首页代码，但是还缺少一些东西，只有一个大概的框架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6C6751"/>
    <w:rsid w:val="6FFF37D2"/>
    <w:rsid w:val="70DE2EF1"/>
    <w:rsid w:val="7C5F4108"/>
    <w:rsid w:val="7F79C282"/>
    <w:rsid w:val="7F7B6CAE"/>
    <w:rsid w:val="7FB92A43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WWO_wpscloud_20250319220634-bbde9b6bd9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cp:lastModifiedBy>weboffice</cp:lastModifiedBy>
  <dcterms:modified xsi:type="dcterms:W3CDTF">2025-03-27T12:59:34Z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2052-12.9.0.20720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2C6232229FCEC71736DBE4679F853C25_43</vt:lpwstr>
  </property>
</Properties>
</file>